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6CF197C9" w14:textId="77777777">
        <w:trPr>
          <w:trHeight w:val="1173"/>
        </w:trPr>
        <w:tc>
          <w:tcPr>
            <w:tcW w:w="7920" w:type="dxa"/>
            <w:tcBorders>
              <w:bottom w:val="single" w:sz="8" w:space="0" w:color="CCCCCC" w:themeColor="background2"/>
            </w:tcBorders>
          </w:tcPr>
          <w:p w14:paraId="5DDC7140" w14:textId="77777777" w:rsidR="00756B5A" w:rsidRDefault="00000000">
            <w:pPr>
              <w:pStyle w:val="CompanyName"/>
            </w:pPr>
            <w:sdt>
              <w:sdtPr>
                <w:alias w:val="Enter Your Company Name:"/>
                <w:tag w:val="Enter Your Company Name:"/>
                <w:id w:val="1599831477"/>
                <w:placeholder>
                  <w:docPart w:val="B77B0DDDED7A454FAD5DF73A32B9ECFA"/>
                </w:placeholder>
                <w:temporary/>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sidR="008678F9">
                  <w:t>Company Name</w:t>
                </w:r>
              </w:sdtContent>
            </w:sdt>
          </w:p>
        </w:tc>
      </w:tr>
      <w:tr w:rsidR="00756B5A" w14:paraId="70086881" w14:textId="77777777">
        <w:trPr>
          <w:trHeight w:hRule="exact" w:val="1325"/>
        </w:trPr>
        <w:tc>
          <w:tcPr>
            <w:tcW w:w="7920" w:type="dxa"/>
            <w:tcBorders>
              <w:top w:val="single" w:sz="8" w:space="0" w:color="CCCCCC" w:themeColor="background2"/>
              <w:bottom w:val="nil"/>
            </w:tcBorders>
          </w:tcPr>
          <w:p w14:paraId="0B58FDAC" w14:textId="77777777" w:rsidR="00756B5A" w:rsidRDefault="00756B5A">
            <w:pPr>
              <w:pStyle w:val="Header"/>
            </w:pPr>
          </w:p>
        </w:tc>
      </w:tr>
    </w:tbl>
    <w:p w14:paraId="0D9DFF79" w14:textId="77777777" w:rsidR="00756B5A" w:rsidRDefault="00000000">
      <w:pPr>
        <w:pStyle w:val="Heading1"/>
      </w:pPr>
      <w:sdt>
        <w:sdtPr>
          <w:alias w:val="Memorandum:"/>
          <w:tag w:val="Memorandum:"/>
          <w:id w:val="-249270345"/>
          <w:placeholder>
            <w:docPart w:val="8515C6FD2DC242E89D00C3F48974944D"/>
          </w:placeholder>
          <w:temporary/>
          <w:showingPlcHdr/>
          <w15:appearance w15:val="hidden"/>
        </w:sdtPr>
        <w:sdtContent>
          <w:r w:rsidR="008678F9">
            <w:t>Memorandum</w:t>
          </w:r>
        </w:sdtContent>
      </w:sdt>
    </w:p>
    <w:p w14:paraId="015E79EF" w14:textId="77777777" w:rsidR="00756B5A" w:rsidRDefault="00000000">
      <w:pPr>
        <w:pStyle w:val="ContactInfo"/>
      </w:pPr>
      <w:sdt>
        <w:sdtPr>
          <w:alias w:val="To:"/>
          <w:tag w:val="To:"/>
          <w:id w:val="2104752657"/>
          <w:placeholder>
            <w:docPart w:val="3A4207A1A2344F199068D14105DF71D7"/>
          </w:placeholder>
          <w:temporary/>
          <w:showingPlcHdr/>
          <w15:appearance w15:val="hidden"/>
        </w:sdtPr>
        <w:sdtContent>
          <w:r w:rsidR="00952DCA">
            <w:t>To:</w:t>
          </w:r>
        </w:sdtContent>
      </w:sdt>
      <w:r w:rsidR="008678F9">
        <w:t xml:space="preserve"> </w:t>
      </w:r>
      <w:sdt>
        <w:sdtPr>
          <w:alias w:val="Enter Recipient Name:"/>
          <w:tag w:val="Enter Recipient Name:"/>
          <w:id w:val="305602035"/>
          <w:placeholder>
            <w:docPart w:val="7513408F29694DCBA0DF7984AC61111E"/>
          </w:placeholder>
          <w:temporary/>
          <w:showingPlcHdr/>
          <w15:appearance w15:val="hidden"/>
        </w:sdtPr>
        <w:sdtContent>
          <w:r w:rsidR="008678F9">
            <w:t>Recipient Name</w:t>
          </w:r>
        </w:sdtContent>
      </w:sdt>
    </w:p>
    <w:p w14:paraId="20788969" w14:textId="77777777" w:rsidR="00756B5A" w:rsidRDefault="00000000">
      <w:pPr>
        <w:pStyle w:val="ContactInfo"/>
      </w:pPr>
      <w:sdt>
        <w:sdtPr>
          <w:alias w:val="From:"/>
          <w:tag w:val="From:"/>
          <w:id w:val="737519535"/>
          <w:placeholder>
            <w:docPart w:val="BDE21295B2194695A295489D73B509C1"/>
          </w:placeholder>
          <w:temporary/>
          <w:showingPlcHdr/>
          <w15:appearance w15:val="hidden"/>
        </w:sdtPr>
        <w:sdtContent>
          <w:r w:rsidR="00952DCA">
            <w:t>From:</w:t>
          </w:r>
        </w:sdtContent>
      </w:sdt>
      <w:r w:rsidR="00952DCA">
        <w:t xml:space="preserve"> </w:t>
      </w:r>
      <w:sdt>
        <w:sdtPr>
          <w:alias w:val="Enter Your Name:"/>
          <w:tag w:val="Enter Your Name:"/>
          <w:id w:val="-1177721877"/>
          <w:placeholder>
            <w:docPart w:val="EBC9AFF7E7F147D292A3CAF88C11DB1B"/>
          </w:placeholder>
          <w:temporary/>
          <w:showingPlcHdr/>
          <w15:appearance w15:val="hidden"/>
        </w:sdtPr>
        <w:sdtContent>
          <w:r w:rsidR="008678F9">
            <w:t>Your Name</w:t>
          </w:r>
        </w:sdtContent>
      </w:sdt>
    </w:p>
    <w:p w14:paraId="4B3C54D7" w14:textId="77777777" w:rsidR="00756B5A" w:rsidRDefault="00000000">
      <w:pPr>
        <w:pStyle w:val="ContactInfo"/>
      </w:pPr>
      <w:sdt>
        <w:sdtPr>
          <w:alias w:val="CC:"/>
          <w:tag w:val="CC:"/>
          <w:id w:val="-1938585368"/>
          <w:placeholder>
            <w:docPart w:val="590A166D1BD148CF8D2F802850310D40"/>
          </w:placeholder>
          <w:temporary/>
          <w:showingPlcHdr/>
          <w15:appearance w15:val="hidden"/>
        </w:sdtPr>
        <w:sdtContent>
          <w:r w:rsidR="00952DCA">
            <w:t>CC:</w:t>
          </w:r>
        </w:sdtContent>
      </w:sdt>
      <w:r w:rsidR="008678F9">
        <w:t xml:space="preserve"> </w:t>
      </w:r>
      <w:sdt>
        <w:sdtPr>
          <w:alias w:val="Enter CC Name:"/>
          <w:tag w:val="Enter CC Name:"/>
          <w:id w:val="-1770228603"/>
          <w:placeholder>
            <w:docPart w:val="E8F8CA6BC0244D048BE4F1DE37789694"/>
          </w:placeholder>
          <w:temporary/>
          <w:showingPlcHdr/>
          <w15:appearance w15:val="hidden"/>
        </w:sdtPr>
        <w:sdtContent>
          <w:r w:rsidR="008678F9">
            <w:t>CC Name</w:t>
          </w:r>
        </w:sdtContent>
      </w:sdt>
    </w:p>
    <w:p w14:paraId="17207427" w14:textId="006C2B38" w:rsidR="00A31969" w:rsidRPr="00A31969" w:rsidRDefault="00A31969">
      <w:pPr>
        <w:rPr>
          <w:sz w:val="32"/>
          <w:szCs w:val="32"/>
        </w:rPr>
      </w:pPr>
      <w:r w:rsidRPr="79294EDA">
        <w:rPr>
          <w:sz w:val="32"/>
          <w:szCs w:val="32"/>
        </w:rPr>
        <w:t>Some of the example tex in this documnt indicate the name of the style appl</w:t>
      </w:r>
      <w:r w:rsidR="66B0A760" w:rsidRPr="79294EDA">
        <w:rPr>
          <w:sz w:val="32"/>
          <w:szCs w:val="32"/>
        </w:rPr>
        <w:t>y</w:t>
      </w:r>
      <w:r w:rsidRPr="79294EDA">
        <w:rPr>
          <w:sz w:val="32"/>
          <w:szCs w:val="32"/>
        </w:rPr>
        <w:t>ed, so that you can easily apply the same formatting again. To get</w:t>
      </w:r>
      <w:r w:rsidR="2BC261D8" w:rsidRPr="79294EDA">
        <w:rPr>
          <w:sz w:val="32"/>
          <w:szCs w:val="32"/>
        </w:rPr>
        <w:t>ting</w:t>
      </w:r>
      <w:r w:rsidRPr="79294EDA">
        <w:rPr>
          <w:sz w:val="32"/>
          <w:szCs w:val="32"/>
        </w:rPr>
        <w:t xml:space="preserve"> started right away, just tap any placeholder text (such as this) and start typing</w:t>
      </w:r>
    </w:p>
    <w:p w14:paraId="749359CF" w14:textId="058FD580" w:rsidR="00952DCA" w:rsidRDefault="20E84B92" w:rsidP="79294EDA">
      <w:pPr>
        <w:rPr>
          <w:rFonts w:ascii="Calibri Light" w:eastAsia="Calibri Light" w:hAnsi="Calibri Light" w:cs="Calibri Light"/>
        </w:rPr>
      </w:pPr>
      <w:r>
        <w:t>Access and modify this file in Word using your computer, tablet, or smartphone. You can change text, put in stuff like pictures, shapes, or tables, and save it to the cloud from Word on any Windows, Mac, Android, or iOS device.</w:t>
      </w:r>
    </w:p>
    <w:p w14:paraId="53E9402D" w14:textId="77777777" w:rsidR="00952DCA" w:rsidRDefault="00000000">
      <w:sdt>
        <w:sdtPr>
          <w:alias w:val="Enter Body text:"/>
          <w:tag w:val="Enter Body text:"/>
          <w:id w:val="1236895685"/>
          <w:placeholder>
            <w:docPart w:val="7433586F4DF349449C62DA3B9D4422A6"/>
          </w:placeholder>
          <w:temporary/>
          <w:showingPlcHdr/>
          <w15:appearance w15:val="hidden"/>
        </w:sdtPr>
        <w:sdtContent>
          <w:r w:rsidR="00952DCA">
            <w:t xml:space="preserve">Want to insert a picture from your files or add a shape, text box, or table? You got it! On the Insert tab of the ribbon, </w:t>
          </w:r>
          <w:r w:rsidR="007B6842">
            <w:t>select</w:t>
          </w:r>
          <w:r w:rsidR="00952DCA">
            <w:t xml:space="preserve"> the option you need.</w:t>
          </w:r>
        </w:sdtContent>
      </w:sdt>
    </w:p>
    <w:p w14:paraId="364FE06E" w14:textId="1C79C4C0" w:rsidR="008678F9" w:rsidRDefault="00DE19E7">
      <w:r>
        <w:t>Find even more easy-to-use tools on the Insert tab, such as to sadd a hyperlink or insert a comment.</w:t>
      </w:r>
    </w:p>
    <w:p w14:paraId="64FB0A7C" w14:textId="5F018160" w:rsidR="79294EDA" w:rsidRDefault="79294EDA" w:rsidP="79294EDA"/>
    <w:p w14:paraId="16BA1005" w14:textId="3BA43D58" w:rsidR="79294EDA" w:rsidRDefault="79294EDA" w:rsidP="79294EDA"/>
    <w:sectPr w:rsidR="79294EDA">
      <w:headerReference w:type="default" r:id="rId7"/>
      <w:footerReference w:type="default" r:id="rId8"/>
      <w:headerReference w:type="first" r:id="rId9"/>
      <w:footerReference w:type="first" r:id="rId10"/>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B3F5641" w14:textId="77777777" w:rsidR="00D22ADA" w:rsidRDefault="00D22ADA">
      <w:pPr>
        <w:spacing w:after="0" w:line="240" w:lineRule="auto"/>
      </w:pPr>
      <w:r>
        <w:separator/>
      </w:r>
    </w:p>
  </w:endnote>
  <w:endnote w:type="continuationSeparator" w:id="0">
    <w:p w14:paraId="1946EABE" w14:textId="77777777" w:rsidR="00D22ADA" w:rsidRDefault="00D22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3849289"/>
      <w:docPartObj>
        <w:docPartGallery w:val="Page Numbers (Bottom of Page)"/>
        <w:docPartUnique/>
      </w:docPartObj>
    </w:sdtPr>
    <w:sdtEndPr>
      <w:rPr>
        <w:noProof/>
      </w:rPr>
    </w:sdtEndPr>
    <w:sdtContent>
      <w:p w14:paraId="36934481"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7A3C291B" wp14:editId="7101DC67">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dec="http://schemas.microsoft.com/office/drawing/2017/decorative">
              <w:pict>
                <v:line id="Straight Connector 9"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quot;&quot;" o:spid="_x0000_s1026" strokecolor="#ccc [3214]" strokeweight="1pt" from="54pt,10in" to="450pt,10in" w14:anchorId="166ADF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10F8D" w14:textId="27C2F355" w:rsidR="00756B5A" w:rsidRPr="00347EC1" w:rsidRDefault="00000000" w:rsidP="00347EC1">
    <w:pPr>
      <w:pStyle w:val="Footer"/>
      <w:rPr>
        <w:rStyle w:val="Emphasis"/>
        <w:iCs w:val="0"/>
        <w:color w:val="000000" w:themeColor="text1"/>
      </w:rPr>
    </w:pPr>
    <w:sdt>
      <w:sdtPr>
        <w:rPr>
          <w:rStyle w:val="Emphasis"/>
          <w:iCs w:val="0"/>
          <w:color w:val="000000" w:themeColor="text1"/>
        </w:rPr>
        <w:alias w:val="Enter Street Address:"/>
        <w:tag w:val="Enter Street Address:"/>
        <w:id w:val="-741561759"/>
        <w:placeholder>
          <w:docPart w:val="E8F8CA6BC0244D048BE4F1DE37789694"/>
        </w:placeholder>
        <w:temporary/>
        <w:showingPlcHdr/>
        <w15:appearance w15:val="hidden"/>
      </w:sdtPr>
      <w:sdtContent>
        <w:r w:rsidR="00334E9D">
          <w:t>CC Name</w:t>
        </w:r>
      </w:sdtContent>
    </w:sdt>
    <w:r w:rsidR="008678F9"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4E0300D8" wp14:editId="6444366F">
              <wp:simplePos x="0" y="0"/>
              <wp:positionH relativeFrom="page">
                <wp:posOffset>685800</wp:posOffset>
              </wp:positionH>
              <wp:positionV relativeFrom="page">
                <wp:posOffset>9144000</wp:posOffset>
              </wp:positionV>
              <wp:extent cx="5029200" cy="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adec="http://schemas.microsoft.com/office/drawing/2017/decorative">
          <w:pict>
            <v:line id="Straight Connector 6"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alt="&quot;&quot;" o:spid="_x0000_s1026" strokecolor="#ccc [3214]" strokeweight="1pt" from="54pt,10in" to="450pt,10in" w14:anchorId="0DD09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v:stroke joinstyle="miter"/>
              <w10:wrap anchorx="page" anchory="page"/>
            </v:line>
          </w:pict>
        </mc:Fallback>
      </mc:AlternateContent>
    </w:r>
    <w:r w:rsidR="00FA5005" w:rsidRPr="00347EC1">
      <w:rPr>
        <w:rStyle w:val="Emphasis"/>
        <w:iCs w:val="0"/>
        <w:color w:val="000000" w:themeColor="text1"/>
      </w:rPr>
      <w:t xml:space="preserve">, </w:t>
    </w:r>
    <w:sdt>
      <w:sdtPr>
        <w:rPr>
          <w:rStyle w:val="Emphasis"/>
          <w:iCs w:val="0"/>
          <w:color w:val="000000" w:themeColor="text1"/>
        </w:rPr>
        <w:alias w:val="Enter City, ST ZIP Code:"/>
        <w:tag w:val="Enter City, ST ZIP Code:"/>
        <w:id w:val="803431273"/>
        <w:placeholder>
          <w:docPart w:val="39A8111A20084863B6AAAA15813D94AB"/>
        </w:placeholder>
        <w:temporary/>
        <w:showingPlcHdr/>
        <w15:appearance w15:val="hidden"/>
      </w:sdtPr>
      <w:sdtContent>
        <w:r w:rsidR="00FA5005" w:rsidRPr="00347EC1">
          <w:rPr>
            <w:rStyle w:val="Emphasis"/>
            <w:iCs w:val="0"/>
            <w:color w:val="000000" w:themeColor="text1"/>
          </w:rPr>
          <w:t>City, St ZIP Code</w:t>
        </w:r>
      </w:sdtContent>
    </w:sdt>
  </w:p>
  <w:p w14:paraId="5E5E5901" w14:textId="21BB9F66" w:rsidR="00756B5A" w:rsidRPr="00347EC1" w:rsidRDefault="00000000" w:rsidP="00347EC1">
    <w:pPr>
      <w:pStyle w:val="Footer"/>
    </w:pPr>
    <w:sdt>
      <w:sdtPr>
        <w:alias w:val="Telephone:"/>
        <w:tag w:val="Telephone:"/>
        <w:id w:val="-455488391"/>
        <w:placeholder>
          <w:docPart w:val="7DD8BC27B19343D1A4741D04D094783E"/>
        </w:placeholder>
        <w:temporary/>
        <w:showingPlcHdr/>
        <w15:appearance w15:val="hidden"/>
      </w:sdtPr>
      <w:sdtContent>
        <w:r w:rsidR="00FA5005" w:rsidRPr="00347EC1">
          <w:rPr>
            <w:rStyle w:val="Emphasis"/>
          </w:rPr>
          <w:t>T</w:t>
        </w:r>
      </w:sdtContent>
    </w:sdt>
    <w:r w:rsidR="00FA5005" w:rsidRPr="00347EC1">
      <w:t xml:space="preserve"> </w:t>
    </w:r>
    <w:sdt>
      <w:sdtPr>
        <w:rPr>
          <w:rStyle w:val="Emphasis"/>
          <w:iCs w:val="0"/>
          <w:color w:val="000000" w:themeColor="text1"/>
        </w:rPr>
        <w:alias w:val="Enter Phone:"/>
        <w:tag w:val="Enter Phone:"/>
        <w:id w:val="-526173837"/>
        <w:placeholder>
          <w:docPart w:val="9583A5048B1047CEAA9DC833E77668D8"/>
        </w:placeholder>
        <w:temporary/>
        <w:showingPlcHdr/>
        <w15:appearance w15:val="hidden"/>
      </w:sdtPr>
      <w:sdtContent>
        <w:r w:rsidR="00B17EB0">
          <w:t>Some of the sample text in this document indicates the name of the style applied, so that you can easily apply the same formatting again.</w:t>
        </w:r>
      </w:sdtContent>
    </w:sdt>
    <w:r w:rsidR="008678F9" w:rsidRPr="00347EC1">
      <w:rPr>
        <w:rStyle w:val="Emphasis"/>
        <w:iCs w:val="0"/>
        <w:color w:val="000000" w:themeColor="text1"/>
      </w:rPr>
      <w:t xml:space="preserve"> </w:t>
    </w:r>
    <w:sdt>
      <w:sdtPr>
        <w:rPr>
          <w:rStyle w:val="Emphasis"/>
          <w:iCs w:val="0"/>
          <w:color w:val="000000" w:themeColor="text1"/>
        </w:rPr>
        <w:alias w:val="URL:"/>
        <w:tag w:val="URL:"/>
        <w:id w:val="-1554925375"/>
        <w:placeholder>
          <w:docPart w:val="EE138584E1AC4A72A90D2B08465FEFBE"/>
        </w:placeholder>
        <w:temporary/>
        <w:showingPlcHdr/>
        <w15:appearance w15:val="hidden"/>
      </w:sdtPr>
      <w:sdtContent>
        <w:r w:rsidR="00FA5005" w:rsidRPr="00347EC1">
          <w:rPr>
            <w:rStyle w:val="Emphasis"/>
          </w:rPr>
          <w:t>U</w:t>
        </w:r>
      </w:sdtContent>
    </w:sdt>
    <w:r w:rsidR="00FA5005" w:rsidRPr="00347EC1">
      <w:rPr>
        <w:rStyle w:val="Emphasis"/>
        <w:iCs w:val="0"/>
        <w:color w:val="000000" w:themeColor="text1"/>
      </w:rPr>
      <w:t xml:space="preserve"> </w:t>
    </w:r>
    <w:sdt>
      <w:sdtPr>
        <w:rPr>
          <w:rStyle w:val="Emphasis"/>
          <w:iCs w:val="0"/>
          <w:color w:val="000000" w:themeColor="text1"/>
        </w:rPr>
        <w:alias w:val="Enter Website:"/>
        <w:tag w:val="Enter Website:"/>
        <w:id w:val="1279143411"/>
        <w:placeholder>
          <w:docPart w:val="F37EA6F0BCA945CD9D5BDD2B7E5AAF56"/>
        </w:placeholder>
        <w:temporary/>
        <w:showingPlcHdr/>
        <w15:appearance w15:val="hidden"/>
      </w:sdtPr>
      <w:sdtContent>
        <w:r w:rsidR="008678F9" w:rsidRPr="00347EC1">
          <w:rPr>
            <w:rStyle w:val="Emphasis"/>
            <w:iCs w:val="0"/>
            <w:color w:val="000000" w:themeColor="text1"/>
          </w:rPr>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94DF64" w14:textId="77777777" w:rsidR="00D22ADA" w:rsidRDefault="00D22ADA">
      <w:pPr>
        <w:spacing w:after="0" w:line="240" w:lineRule="auto"/>
      </w:pPr>
      <w:r>
        <w:separator/>
      </w:r>
    </w:p>
  </w:footnote>
  <w:footnote w:type="continuationSeparator" w:id="0">
    <w:p w14:paraId="2615D3D7" w14:textId="77777777" w:rsidR="00D22ADA" w:rsidRDefault="00D22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BA511"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4C6DD8EF" wp14:editId="2D283313">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a="http://schemas.openxmlformats.org/drawingml/2006/main" xmlns:adec="http://schemas.microsoft.com/office/drawing/2017/decorative">
          <w:pict>
            <v:line id="Straight Connector 1"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alt="&quot;&quot;" o:spid="_x0000_s1026" strokecolor="#333 [3215]" strokeweight="7.5pt" from="0,0" to="7in,0" w14:anchorId="4A1487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339F94"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6F715553" wp14:editId="69E33F5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xmlns:a="http://schemas.openxmlformats.org/drawingml/2006/main" xmlns:adec="http://schemas.microsoft.com/office/drawing/2017/decorative">
          <w:pict>
            <v:line id="Straight Connector 8"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alt="&quot;&quot;" o:spid="_x0000_s1026" strokecolor="#333 [3215]" strokeweight="7.5pt" from="0,0" to="7in,0" w14:anchorId="3502C9C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16cid:durableId="739057733">
    <w:abstractNumId w:val="9"/>
  </w:num>
  <w:num w:numId="2" w16cid:durableId="1791899810">
    <w:abstractNumId w:val="7"/>
  </w:num>
  <w:num w:numId="3" w16cid:durableId="330261269">
    <w:abstractNumId w:val="6"/>
  </w:num>
  <w:num w:numId="4" w16cid:durableId="1382510059">
    <w:abstractNumId w:val="5"/>
  </w:num>
  <w:num w:numId="5" w16cid:durableId="789250085">
    <w:abstractNumId w:val="4"/>
  </w:num>
  <w:num w:numId="6" w16cid:durableId="618491371">
    <w:abstractNumId w:val="8"/>
  </w:num>
  <w:num w:numId="7" w16cid:durableId="277760155">
    <w:abstractNumId w:val="3"/>
  </w:num>
  <w:num w:numId="8" w16cid:durableId="1916276992">
    <w:abstractNumId w:val="2"/>
  </w:num>
  <w:num w:numId="9" w16cid:durableId="468939348">
    <w:abstractNumId w:val="1"/>
  </w:num>
  <w:num w:numId="10" w16cid:durableId="490803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formsDesig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EB0"/>
    <w:rsid w:val="0016683A"/>
    <w:rsid w:val="0027215A"/>
    <w:rsid w:val="002872AD"/>
    <w:rsid w:val="00334E9D"/>
    <w:rsid w:val="00347EC1"/>
    <w:rsid w:val="003D385B"/>
    <w:rsid w:val="003E5856"/>
    <w:rsid w:val="004E30A5"/>
    <w:rsid w:val="006137B8"/>
    <w:rsid w:val="00671352"/>
    <w:rsid w:val="006B4BCF"/>
    <w:rsid w:val="00756B5A"/>
    <w:rsid w:val="007A7AE2"/>
    <w:rsid w:val="007B6842"/>
    <w:rsid w:val="00840D68"/>
    <w:rsid w:val="008678F9"/>
    <w:rsid w:val="008F37D1"/>
    <w:rsid w:val="00940E60"/>
    <w:rsid w:val="00952DCA"/>
    <w:rsid w:val="009B5D8A"/>
    <w:rsid w:val="00A31969"/>
    <w:rsid w:val="00A61DF0"/>
    <w:rsid w:val="00A72749"/>
    <w:rsid w:val="00B17EB0"/>
    <w:rsid w:val="00D22ADA"/>
    <w:rsid w:val="00DB2E81"/>
    <w:rsid w:val="00DE19E7"/>
    <w:rsid w:val="00E901CD"/>
    <w:rsid w:val="00F013E0"/>
    <w:rsid w:val="00FA5005"/>
    <w:rsid w:val="00FC7896"/>
    <w:rsid w:val="0857E0CA"/>
    <w:rsid w:val="0AB1881F"/>
    <w:rsid w:val="0BE8BC14"/>
    <w:rsid w:val="0D37F8E7"/>
    <w:rsid w:val="17DEF9A5"/>
    <w:rsid w:val="1B08D374"/>
    <w:rsid w:val="1CE525DF"/>
    <w:rsid w:val="20E84B92"/>
    <w:rsid w:val="28563BB0"/>
    <w:rsid w:val="2BC261D8"/>
    <w:rsid w:val="48F7A7C4"/>
    <w:rsid w:val="4B310BE8"/>
    <w:rsid w:val="582343EA"/>
    <w:rsid w:val="59735FCE"/>
    <w:rsid w:val="66B0A760"/>
    <w:rsid w:val="79294EDA"/>
    <w:rsid w:val="7ADAC38A"/>
    <w:rsid w:val="7FB41B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07BEA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ru\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77B0DDDED7A454FAD5DF73A32B9ECFA"/>
        <w:category>
          <w:name w:val="General"/>
          <w:gallery w:val="placeholder"/>
        </w:category>
        <w:types>
          <w:type w:val="bbPlcHdr"/>
        </w:types>
        <w:behaviors>
          <w:behavior w:val="content"/>
        </w:behaviors>
        <w:guid w:val="{2A4F5EF5-812D-4970-B20B-26F9F23BB317}"/>
      </w:docPartPr>
      <w:docPartBody>
        <w:p w:rsidR="005D147D" w:rsidRDefault="001A4F3C">
          <w:pPr>
            <w:pStyle w:val="B77B0DDDED7A454FAD5DF73A32B9ECFA"/>
          </w:pPr>
          <w:r>
            <w:t>Company Name</w:t>
          </w:r>
        </w:p>
      </w:docPartBody>
    </w:docPart>
    <w:docPart>
      <w:docPartPr>
        <w:name w:val="8515C6FD2DC242E89D00C3F48974944D"/>
        <w:category>
          <w:name w:val="General"/>
          <w:gallery w:val="placeholder"/>
        </w:category>
        <w:types>
          <w:type w:val="bbPlcHdr"/>
        </w:types>
        <w:behaviors>
          <w:behavior w:val="content"/>
        </w:behaviors>
        <w:guid w:val="{F14E37E8-0D34-47F6-A9C9-F91146562446}"/>
      </w:docPartPr>
      <w:docPartBody>
        <w:p w:rsidR="005D147D" w:rsidRDefault="001A4F3C">
          <w:pPr>
            <w:pStyle w:val="8515C6FD2DC242E89D00C3F48974944D"/>
          </w:pPr>
          <w:r>
            <w:t>Memorandum</w:t>
          </w:r>
        </w:p>
      </w:docPartBody>
    </w:docPart>
    <w:docPart>
      <w:docPartPr>
        <w:name w:val="3A4207A1A2344F199068D14105DF71D7"/>
        <w:category>
          <w:name w:val="General"/>
          <w:gallery w:val="placeholder"/>
        </w:category>
        <w:types>
          <w:type w:val="bbPlcHdr"/>
        </w:types>
        <w:behaviors>
          <w:behavior w:val="content"/>
        </w:behaviors>
        <w:guid w:val="{A4174443-C208-40EE-912B-E5E054BE67AB}"/>
      </w:docPartPr>
      <w:docPartBody>
        <w:p w:rsidR="005D147D" w:rsidRDefault="001A4F3C">
          <w:pPr>
            <w:pStyle w:val="3A4207A1A2344F199068D14105DF71D7"/>
          </w:pPr>
          <w:r>
            <w:t>To:</w:t>
          </w:r>
        </w:p>
      </w:docPartBody>
    </w:docPart>
    <w:docPart>
      <w:docPartPr>
        <w:name w:val="7513408F29694DCBA0DF7984AC61111E"/>
        <w:category>
          <w:name w:val="General"/>
          <w:gallery w:val="placeholder"/>
        </w:category>
        <w:types>
          <w:type w:val="bbPlcHdr"/>
        </w:types>
        <w:behaviors>
          <w:behavior w:val="content"/>
        </w:behaviors>
        <w:guid w:val="{43874A60-13CE-4ABD-9543-260F7C1D2F42}"/>
      </w:docPartPr>
      <w:docPartBody>
        <w:p w:rsidR="005D147D" w:rsidRDefault="001A4F3C">
          <w:pPr>
            <w:pStyle w:val="7513408F29694DCBA0DF7984AC61111E"/>
          </w:pPr>
          <w:r>
            <w:t>Recipient Name</w:t>
          </w:r>
        </w:p>
      </w:docPartBody>
    </w:docPart>
    <w:docPart>
      <w:docPartPr>
        <w:name w:val="BDE21295B2194695A295489D73B509C1"/>
        <w:category>
          <w:name w:val="General"/>
          <w:gallery w:val="placeholder"/>
        </w:category>
        <w:types>
          <w:type w:val="bbPlcHdr"/>
        </w:types>
        <w:behaviors>
          <w:behavior w:val="content"/>
        </w:behaviors>
        <w:guid w:val="{732F8D55-50ED-4957-80F6-3E35B5542B02}"/>
      </w:docPartPr>
      <w:docPartBody>
        <w:p w:rsidR="005D147D" w:rsidRDefault="001A4F3C">
          <w:pPr>
            <w:pStyle w:val="BDE21295B2194695A295489D73B509C1"/>
          </w:pPr>
          <w:r>
            <w:t>From:</w:t>
          </w:r>
        </w:p>
      </w:docPartBody>
    </w:docPart>
    <w:docPart>
      <w:docPartPr>
        <w:name w:val="EBC9AFF7E7F147D292A3CAF88C11DB1B"/>
        <w:category>
          <w:name w:val="General"/>
          <w:gallery w:val="placeholder"/>
        </w:category>
        <w:types>
          <w:type w:val="bbPlcHdr"/>
        </w:types>
        <w:behaviors>
          <w:behavior w:val="content"/>
        </w:behaviors>
        <w:guid w:val="{1DEAEE3F-2220-4032-8770-8B7C666A7C66}"/>
      </w:docPartPr>
      <w:docPartBody>
        <w:p w:rsidR="005D147D" w:rsidRDefault="001A4F3C">
          <w:pPr>
            <w:pStyle w:val="EBC9AFF7E7F147D292A3CAF88C11DB1B"/>
          </w:pPr>
          <w:r>
            <w:t>Your Name</w:t>
          </w:r>
        </w:p>
      </w:docPartBody>
    </w:docPart>
    <w:docPart>
      <w:docPartPr>
        <w:name w:val="590A166D1BD148CF8D2F802850310D40"/>
        <w:category>
          <w:name w:val="General"/>
          <w:gallery w:val="placeholder"/>
        </w:category>
        <w:types>
          <w:type w:val="bbPlcHdr"/>
        </w:types>
        <w:behaviors>
          <w:behavior w:val="content"/>
        </w:behaviors>
        <w:guid w:val="{6BDEFB0B-6B2A-4008-ADF2-985FE66ECA2E}"/>
      </w:docPartPr>
      <w:docPartBody>
        <w:p w:rsidR="005D147D" w:rsidRDefault="001A4F3C">
          <w:pPr>
            <w:pStyle w:val="590A166D1BD148CF8D2F802850310D40"/>
          </w:pPr>
          <w:r>
            <w:t>CC:</w:t>
          </w:r>
        </w:p>
      </w:docPartBody>
    </w:docPart>
    <w:docPart>
      <w:docPartPr>
        <w:name w:val="E8F8CA6BC0244D048BE4F1DE37789694"/>
        <w:category>
          <w:name w:val="General"/>
          <w:gallery w:val="placeholder"/>
        </w:category>
        <w:types>
          <w:type w:val="bbPlcHdr"/>
        </w:types>
        <w:behaviors>
          <w:behavior w:val="content"/>
        </w:behaviors>
        <w:guid w:val="{571DC7B2-74A2-4F7B-ADE8-34AD1B52B553}"/>
      </w:docPartPr>
      <w:docPartBody>
        <w:p w:rsidR="005D147D" w:rsidRDefault="001A4F3C">
          <w:pPr>
            <w:pStyle w:val="E8F8CA6BC0244D048BE4F1DE37789694"/>
          </w:pPr>
          <w:r>
            <w:t>CC Name</w:t>
          </w:r>
        </w:p>
      </w:docPartBody>
    </w:docPart>
    <w:docPart>
      <w:docPartPr>
        <w:name w:val="9583A5048B1047CEAA9DC833E77668D8"/>
        <w:category>
          <w:name w:val="General"/>
          <w:gallery w:val="placeholder"/>
        </w:category>
        <w:types>
          <w:type w:val="bbPlcHdr"/>
        </w:types>
        <w:behaviors>
          <w:behavior w:val="content"/>
        </w:behaviors>
        <w:guid w:val="{BAA611C5-1477-47FB-9A13-31A25D0D3E7F}"/>
      </w:docPartPr>
      <w:docPartBody>
        <w:p w:rsidR="005D147D" w:rsidRDefault="001A4F3C">
          <w:pPr>
            <w:pStyle w:val="9583A5048B1047CEAA9DC833E77668D8"/>
          </w:pPr>
          <w:r>
            <w:t>Some of the sample text in this document indicates the name of the style applied, so that you can easily apply the same formatting again.</w:t>
          </w:r>
        </w:p>
      </w:docPartBody>
    </w:docPart>
    <w:docPart>
      <w:docPartPr>
        <w:name w:val="F37EA6F0BCA945CD9D5BDD2B7E5AAF56"/>
        <w:category>
          <w:name w:val="General"/>
          <w:gallery w:val="placeholder"/>
        </w:category>
        <w:types>
          <w:type w:val="bbPlcHdr"/>
        </w:types>
        <w:behaviors>
          <w:behavior w:val="content"/>
        </w:behaviors>
        <w:guid w:val="{80C9BF56-D0F3-4926-A6B2-0D43BD1FDA2C}"/>
      </w:docPartPr>
      <w:docPartBody>
        <w:p w:rsidR="005D147D" w:rsidRDefault="001A4F3C" w:rsidP="001A4F3C">
          <w:pPr>
            <w:pStyle w:val="F37EA6F0BCA945CD9D5BDD2B7E5AAF561"/>
          </w:pPr>
          <w:r w:rsidRPr="00347EC1">
            <w:rPr>
              <w:rStyle w:val="Emphasis"/>
            </w:rPr>
            <w:t>Website</w:t>
          </w:r>
        </w:p>
      </w:docPartBody>
    </w:docPart>
    <w:docPart>
      <w:docPartPr>
        <w:name w:val="7433586F4DF349449C62DA3B9D4422A6"/>
        <w:category>
          <w:name w:val="General"/>
          <w:gallery w:val="placeholder"/>
        </w:category>
        <w:types>
          <w:type w:val="bbPlcHdr"/>
        </w:types>
        <w:behaviors>
          <w:behavior w:val="content"/>
        </w:behaviors>
        <w:guid w:val="{77ABF8E4-1446-4F23-B91E-6518467898F7}"/>
      </w:docPartPr>
      <w:docPartBody>
        <w:p w:rsidR="005D147D" w:rsidRDefault="001A4F3C">
          <w:pPr>
            <w:pStyle w:val="7433586F4DF349449C62DA3B9D4422A6"/>
          </w:pPr>
          <w:r>
            <w:t>Want to insert a picture from your files or add a shape, text box, or table? You got it! On the Insert tab of the ribbon, select the option you need.</w:t>
          </w:r>
        </w:p>
      </w:docPartBody>
    </w:docPart>
    <w:docPart>
      <w:docPartPr>
        <w:name w:val="39A8111A20084863B6AAAA15813D94AB"/>
        <w:category>
          <w:name w:val="General"/>
          <w:gallery w:val="placeholder"/>
        </w:category>
        <w:types>
          <w:type w:val="bbPlcHdr"/>
        </w:types>
        <w:behaviors>
          <w:behavior w:val="content"/>
        </w:behaviors>
        <w:guid w:val="{D89092FF-53B3-41AE-91AC-7F920BE2FDD1}"/>
      </w:docPartPr>
      <w:docPartBody>
        <w:p w:rsidR="00623124" w:rsidRDefault="001A4F3C" w:rsidP="001A4F3C">
          <w:pPr>
            <w:pStyle w:val="39A8111A20084863B6AAAA15813D94AB"/>
          </w:pPr>
          <w:r w:rsidRPr="00347EC1">
            <w:rPr>
              <w:rStyle w:val="Emphasis"/>
            </w:rPr>
            <w:t>City, St ZIP Code</w:t>
          </w:r>
        </w:p>
      </w:docPartBody>
    </w:docPart>
    <w:docPart>
      <w:docPartPr>
        <w:name w:val="7DD8BC27B19343D1A4741D04D094783E"/>
        <w:category>
          <w:name w:val="General"/>
          <w:gallery w:val="placeholder"/>
        </w:category>
        <w:types>
          <w:type w:val="bbPlcHdr"/>
        </w:types>
        <w:behaviors>
          <w:behavior w:val="content"/>
        </w:behaviors>
        <w:guid w:val="{0839C68C-EE5C-46E3-BE96-C60E9837BBF4}"/>
      </w:docPartPr>
      <w:docPartBody>
        <w:p w:rsidR="00623124" w:rsidRDefault="001A4F3C" w:rsidP="001A4F3C">
          <w:pPr>
            <w:pStyle w:val="7DD8BC27B19343D1A4741D04D094783E"/>
          </w:pPr>
          <w:r w:rsidRPr="00347EC1">
            <w:rPr>
              <w:rStyle w:val="Emphasis"/>
            </w:rPr>
            <w:t>T</w:t>
          </w:r>
        </w:p>
      </w:docPartBody>
    </w:docPart>
    <w:docPart>
      <w:docPartPr>
        <w:name w:val="EE138584E1AC4A72A90D2B08465FEFBE"/>
        <w:category>
          <w:name w:val="General"/>
          <w:gallery w:val="placeholder"/>
        </w:category>
        <w:types>
          <w:type w:val="bbPlcHdr"/>
        </w:types>
        <w:behaviors>
          <w:behavior w:val="content"/>
        </w:behaviors>
        <w:guid w:val="{226E6EAF-8957-4EBA-8138-A0F3E7704500}"/>
      </w:docPartPr>
      <w:docPartBody>
        <w:p w:rsidR="00623124" w:rsidRDefault="001A4F3C" w:rsidP="001A4F3C">
          <w:pPr>
            <w:pStyle w:val="EE138584E1AC4A72A90D2B08465FEFBE"/>
          </w:pPr>
          <w:r w:rsidRPr="00347EC1">
            <w:rPr>
              <w:rStyle w:val="Emphasis"/>
            </w:rPr>
            <w: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FD8"/>
    <w:rsid w:val="001A4F3C"/>
    <w:rsid w:val="00295869"/>
    <w:rsid w:val="005D147D"/>
    <w:rsid w:val="00623124"/>
    <w:rsid w:val="008C4200"/>
    <w:rsid w:val="008F566B"/>
    <w:rsid w:val="00E14FD8"/>
    <w:rsid w:val="00F02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77B0DDDED7A454FAD5DF73A32B9ECFA">
    <w:name w:val="B77B0DDDED7A454FAD5DF73A32B9ECFA"/>
  </w:style>
  <w:style w:type="paragraph" w:customStyle="1" w:styleId="8515C6FD2DC242E89D00C3F48974944D">
    <w:name w:val="8515C6FD2DC242E89D00C3F48974944D"/>
  </w:style>
  <w:style w:type="paragraph" w:customStyle="1" w:styleId="3A4207A1A2344F199068D14105DF71D7">
    <w:name w:val="3A4207A1A2344F199068D14105DF71D7"/>
  </w:style>
  <w:style w:type="paragraph" w:customStyle="1" w:styleId="7513408F29694DCBA0DF7984AC61111E">
    <w:name w:val="7513408F29694DCBA0DF7984AC61111E"/>
  </w:style>
  <w:style w:type="paragraph" w:customStyle="1" w:styleId="BDE21295B2194695A295489D73B509C1">
    <w:name w:val="BDE21295B2194695A295489D73B509C1"/>
  </w:style>
  <w:style w:type="paragraph" w:customStyle="1" w:styleId="EBC9AFF7E7F147D292A3CAF88C11DB1B">
    <w:name w:val="EBC9AFF7E7F147D292A3CAF88C11DB1B"/>
  </w:style>
  <w:style w:type="paragraph" w:customStyle="1" w:styleId="590A166D1BD148CF8D2F802850310D40">
    <w:name w:val="590A166D1BD148CF8D2F802850310D40"/>
  </w:style>
  <w:style w:type="paragraph" w:customStyle="1" w:styleId="E8F8CA6BC0244D048BE4F1DE37789694">
    <w:name w:val="E8F8CA6BC0244D048BE4F1DE37789694"/>
  </w:style>
  <w:style w:type="paragraph" w:customStyle="1" w:styleId="9583A5048B1047CEAA9DC833E77668D8">
    <w:name w:val="9583A5048B1047CEAA9DC833E77668D8"/>
  </w:style>
  <w:style w:type="paragraph" w:customStyle="1" w:styleId="39A8111A20084863B6AAAA15813D94AB">
    <w:name w:val="39A8111A20084863B6AAAA15813D94AB"/>
    <w:rsid w:val="001A4F3C"/>
    <w:pPr>
      <w:spacing w:after="0" w:line="240" w:lineRule="auto"/>
    </w:pPr>
    <w:rPr>
      <w:rFonts w:ascii="Garamond" w:hAnsi="Garamond"/>
      <w:caps/>
      <w:color w:val="000000" w:themeColor="text1"/>
      <w:kern w:val="0"/>
      <w:sz w:val="18"/>
      <w:lang w:eastAsia="ja-JP"/>
      <w14:ligatures w14:val="none"/>
    </w:rPr>
  </w:style>
  <w:style w:type="paragraph" w:customStyle="1" w:styleId="7433586F4DF349449C62DA3B9D4422A6">
    <w:name w:val="7433586F4DF349449C62DA3B9D4422A6"/>
  </w:style>
  <w:style w:type="paragraph" w:customStyle="1" w:styleId="FD4629CDA51F4CDDB3B6D9D10F3FAF74">
    <w:name w:val="FD4629CDA51F4CDDB3B6D9D10F3FAF74"/>
  </w:style>
  <w:style w:type="character" w:styleId="PlaceholderText">
    <w:name w:val="Placeholder Text"/>
    <w:basedOn w:val="DefaultParagraphFont"/>
    <w:uiPriority w:val="99"/>
    <w:semiHidden/>
    <w:rsid w:val="001A4F3C"/>
    <w:rPr>
      <w:color w:val="808080"/>
    </w:rPr>
  </w:style>
  <w:style w:type="character" w:styleId="Emphasis">
    <w:name w:val="Emphasis"/>
    <w:basedOn w:val="DefaultParagraphFont"/>
    <w:uiPriority w:val="20"/>
    <w:qFormat/>
    <w:rsid w:val="001A4F3C"/>
    <w:rPr>
      <w:b w:val="0"/>
      <w:i w:val="0"/>
      <w:iCs/>
      <w:color w:val="0F4761" w:themeColor="accent1" w:themeShade="BF"/>
    </w:rPr>
  </w:style>
  <w:style w:type="paragraph" w:customStyle="1" w:styleId="7DD8BC27B19343D1A4741D04D094783E">
    <w:name w:val="7DD8BC27B19343D1A4741D04D094783E"/>
    <w:rsid w:val="001A4F3C"/>
    <w:pPr>
      <w:spacing w:after="0" w:line="240" w:lineRule="auto"/>
    </w:pPr>
    <w:rPr>
      <w:rFonts w:ascii="Garamond" w:hAnsi="Garamond"/>
      <w:caps/>
      <w:color w:val="000000" w:themeColor="text1"/>
      <w:kern w:val="0"/>
      <w:sz w:val="18"/>
      <w:lang w:eastAsia="ja-JP"/>
      <w14:ligatures w14:val="none"/>
    </w:rPr>
  </w:style>
  <w:style w:type="paragraph" w:customStyle="1" w:styleId="EE138584E1AC4A72A90D2B08465FEFBE">
    <w:name w:val="EE138584E1AC4A72A90D2B08465FEFBE"/>
    <w:rsid w:val="001A4F3C"/>
    <w:pPr>
      <w:spacing w:after="0" w:line="240" w:lineRule="auto"/>
    </w:pPr>
    <w:rPr>
      <w:rFonts w:ascii="Garamond" w:hAnsi="Garamond"/>
      <w:caps/>
      <w:color w:val="000000" w:themeColor="text1"/>
      <w:kern w:val="0"/>
      <w:sz w:val="18"/>
      <w:lang w:eastAsia="ja-JP"/>
      <w14:ligatures w14:val="none"/>
    </w:rPr>
  </w:style>
  <w:style w:type="paragraph" w:customStyle="1" w:styleId="F37EA6F0BCA945CD9D5BDD2B7E5AAF561">
    <w:name w:val="F37EA6F0BCA945CD9D5BDD2B7E5AAF561"/>
    <w:rsid w:val="001A4F3C"/>
    <w:pPr>
      <w:spacing w:after="0" w:line="240" w:lineRule="auto"/>
    </w:pPr>
    <w:rPr>
      <w:rFonts w:ascii="Garamond" w:hAnsi="Garamond"/>
      <w:caps/>
      <w:color w:val="000000" w:themeColor="text1"/>
      <w:kern w:val="0"/>
      <w:sz w:val="18"/>
      <w:lang w:eastAsia="ja-JP"/>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Company memo.dotx</Template>
  <TotalTime>0</TotalTime>
  <Pages>1</Pages>
  <Words>119</Words>
  <Characters>683</Characters>
  <Application>Microsoft Office Word</Application>
  <DocSecurity>0</DocSecurity>
  <Lines>5</Lines>
  <Paragraphs>1</Paragraphs>
  <ScaleCrop>false</ScaleCrop>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2024-03-05T07:02:00Z</dcterms:created>
  <dcterms:modified xsi:type="dcterms:W3CDTF">2024-03-06T10:04:00Z</dcterms:modified>
</cp:coreProperties>
</file>